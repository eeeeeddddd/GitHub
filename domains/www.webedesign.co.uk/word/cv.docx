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40" w:type="pct"/>
        <w:jc w:val="center"/>
        <w:tblInd w:w="-75" w:type="dxa"/>
        <w:tblLook w:val="0000"/>
      </w:tblPr>
      <w:tblGrid>
        <w:gridCol w:w="7862"/>
      </w:tblGrid>
      <w:tr w:rsidR="005A64AE" w:rsidTr="002C2592">
        <w:trPr>
          <w:trHeight w:val="79"/>
          <w:jc w:val="center"/>
        </w:trPr>
        <w:tc>
          <w:tcPr>
            <w:tcW w:w="5000" w:type="pct"/>
          </w:tcPr>
          <w:p w:rsidR="005A64AE" w:rsidRPr="00DC371A" w:rsidRDefault="00E90750" w:rsidP="00E90750">
            <w:pPr>
              <w:pStyle w:val="Address2"/>
              <w:rPr>
                <w:sz w:val="20"/>
              </w:rPr>
            </w:pPr>
            <w:r>
              <w:rPr>
                <w:sz w:val="20"/>
              </w:rPr>
              <w:t>42</w:t>
            </w:r>
            <w:r w:rsidR="00B06CBC" w:rsidRPr="00DC371A">
              <w:rPr>
                <w:sz w:val="20"/>
              </w:rPr>
              <w:t xml:space="preserve"> • </w:t>
            </w:r>
            <w:r>
              <w:rPr>
                <w:sz w:val="20"/>
              </w:rPr>
              <w:t>PRESTON STREET</w:t>
            </w:r>
            <w:r w:rsidR="00B06CBC" w:rsidRPr="00DC371A">
              <w:rPr>
                <w:sz w:val="20"/>
              </w:rPr>
              <w:t xml:space="preserve"> • </w:t>
            </w:r>
            <w:r>
              <w:rPr>
                <w:sz w:val="20"/>
              </w:rPr>
              <w:t>SHREWSBURY</w:t>
            </w:r>
            <w:r w:rsidR="00B06CBC" w:rsidRPr="00DC371A">
              <w:rPr>
                <w:sz w:val="20"/>
              </w:rPr>
              <w:t xml:space="preserve"> • </w:t>
            </w:r>
            <w:r>
              <w:rPr>
                <w:sz w:val="20"/>
              </w:rPr>
              <w:t>SY2 5PG</w:t>
            </w:r>
          </w:p>
        </w:tc>
      </w:tr>
      <w:tr w:rsidR="005A64AE">
        <w:trPr>
          <w:jc w:val="center"/>
        </w:trPr>
        <w:tc>
          <w:tcPr>
            <w:tcW w:w="5000" w:type="pct"/>
            <w:tcMar>
              <w:bottom w:w="288" w:type="dxa"/>
            </w:tcMar>
          </w:tcPr>
          <w:p w:rsidR="00424E30" w:rsidRDefault="005A64AE" w:rsidP="00424E30">
            <w:pPr>
              <w:pStyle w:val="Address1"/>
              <w:rPr>
                <w:sz w:val="20"/>
              </w:rPr>
            </w:pPr>
            <w:r w:rsidRPr="00DC371A">
              <w:rPr>
                <w:b/>
                <w:bCs/>
                <w:sz w:val="20"/>
              </w:rPr>
              <w:t>Phone</w:t>
            </w:r>
            <w:r w:rsidR="00424E30">
              <w:rPr>
                <w:b/>
                <w:bCs/>
                <w:sz w:val="20"/>
              </w:rPr>
              <w:t>:</w:t>
            </w:r>
            <w:r w:rsidR="000E4B17">
              <w:rPr>
                <w:sz w:val="20"/>
              </w:rPr>
              <w:t xml:space="preserve"> 07504208702</w:t>
            </w:r>
            <w:r w:rsidRPr="00DC371A">
              <w:rPr>
                <w:sz w:val="20"/>
              </w:rPr>
              <w:t>•</w:t>
            </w:r>
          </w:p>
          <w:p w:rsidR="005A64AE" w:rsidRPr="00DC371A" w:rsidRDefault="005A64AE" w:rsidP="00424E30">
            <w:pPr>
              <w:pStyle w:val="Address1"/>
              <w:rPr>
                <w:sz w:val="20"/>
              </w:rPr>
            </w:pPr>
            <w:r w:rsidRPr="00DC371A">
              <w:rPr>
                <w:b/>
                <w:bCs/>
                <w:sz w:val="20"/>
              </w:rPr>
              <w:t>E-mail</w:t>
            </w:r>
            <w:r w:rsidR="00424E30">
              <w:rPr>
                <w:b/>
                <w:bCs/>
                <w:sz w:val="20"/>
              </w:rPr>
              <w:t>:</w:t>
            </w:r>
            <w:r w:rsidRPr="00DC371A">
              <w:rPr>
                <w:sz w:val="20"/>
              </w:rPr>
              <w:t xml:space="preserve"> </w:t>
            </w:r>
            <w:hyperlink r:id="rId8" w:history="1">
              <w:r w:rsidR="00736454" w:rsidRPr="00736454">
                <w:rPr>
                  <w:rStyle w:val="Hyperlink"/>
                  <w:sz w:val="20"/>
                </w:rPr>
                <w:t>Curriculumvitae@webedesign.co.uk</w:t>
              </w:r>
            </w:hyperlink>
          </w:p>
        </w:tc>
      </w:tr>
    </w:tbl>
    <w:p w:rsidR="005A64AE" w:rsidRPr="0049500A" w:rsidRDefault="00E90750" w:rsidP="007451D0">
      <w:pPr>
        <w:pStyle w:val="Name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>MR</w:t>
      </w:r>
      <w:r w:rsidR="005A64AE" w:rsidRPr="0049500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EDWARD FELLOWS</w:t>
      </w:r>
    </w:p>
    <w:tbl>
      <w:tblPr>
        <w:tblW w:w="9347" w:type="dxa"/>
        <w:tblInd w:w="-176" w:type="dxa"/>
        <w:tblLayout w:type="fixed"/>
        <w:tblLook w:val="0000"/>
      </w:tblPr>
      <w:tblGrid>
        <w:gridCol w:w="455"/>
        <w:gridCol w:w="8892"/>
      </w:tblGrid>
      <w:tr w:rsidR="005A64AE" w:rsidRPr="00D45AB1" w:rsidTr="00B36DDA">
        <w:trPr>
          <w:cantSplit/>
          <w:trHeight w:val="661"/>
        </w:trPr>
        <w:tc>
          <w:tcPr>
            <w:tcW w:w="9347" w:type="dxa"/>
            <w:gridSpan w:val="2"/>
          </w:tcPr>
          <w:p w:rsidR="005A64AE" w:rsidRPr="00D45AB1" w:rsidRDefault="00600CA0" w:rsidP="001B1026">
            <w:pPr>
              <w:pStyle w:val="SectionTitle"/>
              <w:rPr>
                <w:b/>
                <w:bCs/>
              </w:rPr>
            </w:pPr>
            <w:r w:rsidRPr="00D45AB1">
              <w:rPr>
                <w:b/>
                <w:bCs/>
              </w:rPr>
              <w:t xml:space="preserve">Personal </w:t>
            </w:r>
            <w:r w:rsidR="001B1026">
              <w:rPr>
                <w:b/>
                <w:bCs/>
              </w:rPr>
              <w:t>STATEMENT</w:t>
            </w:r>
          </w:p>
        </w:tc>
      </w:tr>
      <w:tr w:rsidR="005A64AE" w:rsidRPr="00D45AB1" w:rsidTr="00B36DDA">
        <w:tc>
          <w:tcPr>
            <w:tcW w:w="455" w:type="dxa"/>
          </w:tcPr>
          <w:p w:rsidR="005A64AE" w:rsidRPr="00D45AB1" w:rsidRDefault="005A64AE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5A64AE" w:rsidRDefault="001B1026" w:rsidP="00C33389">
            <w:pPr>
              <w:pStyle w:val="NoSpacing"/>
              <w:keepNext/>
              <w:rPr>
                <w:rFonts w:ascii="Tahoma" w:hAnsi="Tahoma" w:cs="Tahoma"/>
              </w:rPr>
            </w:pPr>
            <w:r w:rsidRPr="001B1026">
              <w:rPr>
                <w:rFonts w:ascii="Garamond" w:hAnsi="Garamond" w:cs="Tahoma"/>
              </w:rPr>
              <w:t>I recently decided on a change of career to web design. I left my job on my own terms at the start of last year to concentrate fully on the CIW web design course. I have always enjoyed design and computers, so it seemed a logical choice. I get enjoyment from doing my job well; working with small teams, managing others to get the best out of them and making them realize their own potential. I am fully committed to web design</w:t>
            </w:r>
            <w:r w:rsidRPr="00E74037">
              <w:rPr>
                <w:rFonts w:ascii="Tahoma" w:hAnsi="Tahoma" w:cs="Tahoma"/>
              </w:rPr>
              <w:t>.</w:t>
            </w:r>
          </w:p>
          <w:p w:rsidR="00256A97" w:rsidRPr="00D45AB1" w:rsidRDefault="00256A97" w:rsidP="00256A97">
            <w:pPr>
              <w:pStyle w:val="NoSpacing"/>
              <w:rPr>
                <w:sz w:val="20"/>
              </w:rPr>
            </w:pPr>
          </w:p>
        </w:tc>
      </w:tr>
      <w:tr w:rsidR="005A64AE" w:rsidRPr="00D45AB1" w:rsidTr="00B36DDA">
        <w:trPr>
          <w:cantSplit/>
          <w:trHeight w:val="742"/>
        </w:trPr>
        <w:tc>
          <w:tcPr>
            <w:tcW w:w="9347" w:type="dxa"/>
            <w:gridSpan w:val="2"/>
          </w:tcPr>
          <w:p w:rsidR="005A64AE" w:rsidRPr="00D45AB1" w:rsidRDefault="002C2592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it skills and knowledge</w:t>
            </w:r>
          </w:p>
        </w:tc>
      </w:tr>
      <w:tr w:rsidR="005A64AE" w:rsidRPr="00D45AB1" w:rsidTr="00B36DDA">
        <w:tc>
          <w:tcPr>
            <w:tcW w:w="455" w:type="dxa"/>
          </w:tcPr>
          <w:p w:rsidR="005A64AE" w:rsidRPr="00D45AB1" w:rsidRDefault="005A64AE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>Operating systems:</w:t>
            </w:r>
            <w:r w:rsidRPr="00424E30">
              <w:rPr>
                <w:rFonts w:ascii="Garamond" w:hAnsi="Garamond" w:cs="Arial"/>
              </w:rPr>
              <w:tab/>
              <w:t xml:space="preserve">Windows: 95 / 98 / 2000 / ME / XP / Vista / 7 </w:t>
            </w:r>
          </w:p>
          <w:p w:rsidR="00E9075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            </w:t>
            </w:r>
            <w:r w:rsidR="00947DF3">
              <w:rPr>
                <w:rFonts w:ascii="Garamond" w:hAnsi="Garamond" w:cs="Arial"/>
              </w:rPr>
              <w:t xml:space="preserve">                           </w:t>
            </w:r>
            <w:r w:rsidRPr="00424E30">
              <w:rPr>
                <w:rFonts w:ascii="Garamond" w:hAnsi="Garamond" w:cs="Arial"/>
              </w:rPr>
              <w:t>Mac: Tiger / Leopard / Snow Leopard</w:t>
            </w:r>
          </w:p>
          <w:p w:rsidR="00424E30" w:rsidRPr="00424E30" w:rsidRDefault="00424E30" w:rsidP="00E90750">
            <w:pPr>
              <w:pStyle w:val="NoSpacing"/>
              <w:rPr>
                <w:rFonts w:ascii="Garamond" w:hAnsi="Garamond" w:cs="Arial"/>
              </w:rPr>
            </w:pP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>Languages:</w:t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  <w:t>HTML, XHTML, CSS, Basic java</w:t>
            </w:r>
            <w:r w:rsidR="00947DF3">
              <w:rPr>
                <w:rFonts w:ascii="Garamond" w:hAnsi="Garamond" w:cs="Arial"/>
              </w:rPr>
              <w:t xml:space="preserve"> &amp; xml</w:t>
            </w:r>
            <w:r w:rsidRPr="00424E30">
              <w:rPr>
                <w:rFonts w:ascii="Garamond" w:hAnsi="Garamond" w:cs="Arial"/>
              </w:rPr>
              <w:t xml:space="preserve"> editing</w:t>
            </w:r>
          </w:p>
          <w:p w:rsidR="00424E30" w:rsidRDefault="00424E30" w:rsidP="00E90750">
            <w:pPr>
              <w:pStyle w:val="NoSpacing"/>
              <w:rPr>
                <w:rFonts w:ascii="Garamond" w:hAnsi="Garamond" w:cs="Arial"/>
              </w:rPr>
            </w:pP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Software </w:t>
            </w:r>
            <w:r w:rsidR="007F183A">
              <w:rPr>
                <w:rFonts w:ascii="Garamond" w:hAnsi="Garamond" w:cs="Arial"/>
              </w:rPr>
              <w:t>Packages:</w:t>
            </w:r>
            <w:r w:rsidR="007F183A">
              <w:rPr>
                <w:rFonts w:ascii="Garamond" w:hAnsi="Garamond" w:cs="Arial"/>
              </w:rPr>
              <w:tab/>
              <w:t xml:space="preserve">Microsoft Office - </w:t>
            </w:r>
            <w:r w:rsidRPr="00424E30">
              <w:rPr>
                <w:rFonts w:ascii="Garamond" w:hAnsi="Garamond" w:cs="Arial"/>
              </w:rPr>
              <w:t>1995  to  2007</w:t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                                          (Word / Ex</w:t>
            </w:r>
            <w:r w:rsidR="00424E30" w:rsidRPr="00424E30">
              <w:rPr>
                <w:rFonts w:ascii="Garamond" w:hAnsi="Garamond" w:cs="Arial"/>
              </w:rPr>
              <w:t xml:space="preserve">cel / Publisher / Power point </w:t>
            </w:r>
            <w:r w:rsidRPr="00424E30">
              <w:rPr>
                <w:rFonts w:ascii="Garamond" w:hAnsi="Garamond" w:cs="Arial"/>
              </w:rPr>
              <w:t>/ Access)</w:t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  <w:t>Adobe CS4 master collection</w:t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                                          (Dreamweaver / Photoshop / Fireworks / illustrator /Acrobat 9 pro)</w:t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                                        Microsoft Web expression studio3</w:t>
            </w:r>
          </w:p>
          <w:p w:rsidR="001C441C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                                           (Expression Web3), Lotus, </w:t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>Text editors</w:t>
            </w:r>
            <w:r w:rsidR="001C441C" w:rsidRPr="00424E30">
              <w:rPr>
                <w:rFonts w:ascii="Garamond" w:hAnsi="Garamond" w:cs="Arial"/>
              </w:rPr>
              <w:t xml:space="preserve">:                    Notepad / notepad++ </w:t>
            </w:r>
          </w:p>
          <w:p w:rsidR="00E90750" w:rsidRPr="00424E3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>FTP:                                Filezilla / Apache</w:t>
            </w:r>
            <w:r w:rsidR="00424E30">
              <w:rPr>
                <w:rFonts w:ascii="Garamond" w:hAnsi="Garamond" w:cs="Arial"/>
              </w:rPr>
              <w:t xml:space="preserve"> server software</w:t>
            </w:r>
          </w:p>
          <w:p w:rsidR="00E90750" w:rsidRDefault="00E90750" w:rsidP="00E9075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>Databases:</w:t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  <w:t>Microsoft Access software</w:t>
            </w:r>
          </w:p>
          <w:p w:rsidR="00424E30" w:rsidRPr="00424E30" w:rsidRDefault="00424E30" w:rsidP="00E90750">
            <w:pPr>
              <w:pStyle w:val="NoSpacing"/>
              <w:rPr>
                <w:rFonts w:ascii="Garamond" w:hAnsi="Garamond" w:cs="Arial"/>
              </w:rPr>
            </w:pPr>
          </w:p>
          <w:p w:rsidR="005A64AE" w:rsidRPr="00424E30" w:rsidRDefault="00E90750" w:rsidP="00424E30">
            <w:pPr>
              <w:pStyle w:val="NoSpacing"/>
              <w:rPr>
                <w:rFonts w:ascii="Garamond" w:hAnsi="Garamond" w:cs="Arial"/>
              </w:rPr>
            </w:pPr>
            <w:r w:rsidRPr="00424E30">
              <w:rPr>
                <w:rFonts w:ascii="Garamond" w:hAnsi="Garamond" w:cs="Arial"/>
              </w:rPr>
              <w:t xml:space="preserve">Web Design: </w:t>
            </w:r>
            <w:r w:rsidRPr="00424E30">
              <w:rPr>
                <w:rFonts w:ascii="Garamond" w:hAnsi="Garamond" w:cs="Arial"/>
              </w:rPr>
              <w:tab/>
            </w:r>
            <w:r w:rsidRPr="00424E30">
              <w:rPr>
                <w:rFonts w:ascii="Garamond" w:hAnsi="Garamond" w:cs="Arial"/>
              </w:rPr>
              <w:tab/>
            </w:r>
            <w:hyperlink r:id="rId9" w:history="1">
              <w:r w:rsidRPr="00424E30">
                <w:rPr>
                  <w:rStyle w:val="Hyperlink"/>
                  <w:rFonts w:ascii="Garamond" w:hAnsi="Garamond" w:cs="Arial"/>
                </w:rPr>
                <w:t xml:space="preserve">http://www.webedesign.co.uk/ </w:t>
              </w:r>
            </w:hyperlink>
            <w:r w:rsidR="00424E30">
              <w:rPr>
                <w:rFonts w:ascii="Garamond" w:hAnsi="Garamond" w:cs="Arial"/>
              </w:rPr>
              <w:t xml:space="preserve"> </w:t>
            </w:r>
            <w:r w:rsidRPr="00424E30">
              <w:rPr>
                <w:rFonts w:ascii="Garamond" w:hAnsi="Garamond" w:cs="Arial"/>
              </w:rPr>
              <w:t>(under construction)</w:t>
            </w:r>
          </w:p>
        </w:tc>
      </w:tr>
      <w:tr w:rsidR="006C196A" w:rsidRPr="00D45AB1" w:rsidTr="00B36DDA">
        <w:trPr>
          <w:cantSplit/>
        </w:trPr>
        <w:tc>
          <w:tcPr>
            <w:tcW w:w="9347" w:type="dxa"/>
            <w:gridSpan w:val="2"/>
          </w:tcPr>
          <w:p w:rsidR="006C196A" w:rsidRPr="00D45AB1" w:rsidRDefault="006C196A" w:rsidP="00B72773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QUILIFICATIONS</w:t>
            </w:r>
          </w:p>
        </w:tc>
      </w:tr>
      <w:tr w:rsidR="006C196A" w:rsidRPr="00D45AB1" w:rsidTr="00B36DDA">
        <w:tc>
          <w:tcPr>
            <w:tcW w:w="455" w:type="dxa"/>
          </w:tcPr>
          <w:p w:rsidR="006C196A" w:rsidRPr="00D45AB1" w:rsidRDefault="006C196A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6C196A" w:rsidRDefault="006C196A" w:rsidP="006C196A">
            <w:pPr>
              <w:pStyle w:val="NoSpacing"/>
              <w:rPr>
                <w:rFonts w:ascii="Garamond" w:hAnsi="Garamond" w:cs="Arial"/>
              </w:rPr>
            </w:pPr>
          </w:p>
          <w:p w:rsidR="007041C4" w:rsidRDefault="007041C4" w:rsidP="007041C4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</w:t>
            </w:r>
            <w:r w:rsidRPr="00424E30">
              <w:rPr>
                <w:rFonts w:ascii="Garamond" w:hAnsi="Garamond" w:cs="Arial"/>
              </w:rPr>
              <w:t>urrently studying a self funded learning course</w:t>
            </w:r>
            <w:r>
              <w:rPr>
                <w:rFonts w:ascii="Garamond" w:hAnsi="Garamond" w:cs="Arial"/>
              </w:rPr>
              <w:t>:    CIW</w:t>
            </w:r>
            <w:r w:rsidRPr="00424E30">
              <w:rPr>
                <w:rFonts w:ascii="Garamond" w:hAnsi="Garamond" w:cs="Arial"/>
              </w:rPr>
              <w:t xml:space="preserve"> 1D0 – 520 CIW </w:t>
            </w:r>
            <w:r>
              <w:rPr>
                <w:rFonts w:ascii="Garamond" w:hAnsi="Garamond" w:cs="Arial"/>
              </w:rPr>
              <w:t xml:space="preserve"> (</w:t>
            </w:r>
            <w:r w:rsidRPr="00424E30">
              <w:rPr>
                <w:rFonts w:ascii="Garamond" w:hAnsi="Garamond" w:cs="Arial"/>
              </w:rPr>
              <w:t>Professional</w:t>
            </w:r>
            <w:r>
              <w:rPr>
                <w:rFonts w:ascii="Garamond" w:hAnsi="Garamond" w:cs="Arial"/>
              </w:rPr>
              <w:t xml:space="preserve">)  </w:t>
            </w:r>
            <w:r>
              <w:rPr>
                <w:rFonts w:ascii="Garamond" w:hAnsi="Garamond" w:cs="Arial"/>
                <w:noProof/>
                <w:lang w:eastAsia="en-GB"/>
              </w:rPr>
              <w:drawing>
                <wp:inline distT="0" distB="0" distL="0" distR="0">
                  <wp:extent cx="495300" cy="239830"/>
                  <wp:effectExtent l="19050" t="0" r="0" b="0"/>
                  <wp:docPr id="4" name="Picture 3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3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1C4" w:rsidRPr="00424E30" w:rsidRDefault="007041C4" w:rsidP="007041C4">
            <w:pPr>
              <w:pStyle w:val="NoSpacing"/>
              <w:rPr>
                <w:rFonts w:ascii="Garamond" w:hAnsi="Garamond" w:cs="Arial"/>
              </w:rPr>
            </w:pPr>
          </w:p>
          <w:p w:rsidR="007041C4" w:rsidRDefault="007041C4" w:rsidP="007041C4">
            <w:pPr>
              <w:pStyle w:val="NoSpacing"/>
              <w:keepNext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Computeach college:                                            </w:t>
            </w:r>
            <w:r w:rsidRPr="00424E30">
              <w:rPr>
                <w:rFonts w:ascii="Garamond" w:hAnsi="Garamond" w:cs="Arial"/>
              </w:rPr>
              <w:t xml:space="preserve">   CIW 1D0 – 510 CIW </w:t>
            </w:r>
            <w:r>
              <w:rPr>
                <w:rFonts w:ascii="Garamond" w:hAnsi="Garamond" w:cs="Arial"/>
              </w:rPr>
              <w:t>(</w:t>
            </w:r>
            <w:r w:rsidRPr="00424E30">
              <w:rPr>
                <w:rFonts w:ascii="Garamond" w:hAnsi="Garamond" w:cs="Arial"/>
              </w:rPr>
              <w:t>Associate</w:t>
            </w:r>
            <w:r>
              <w:rPr>
                <w:rFonts w:ascii="Garamond" w:hAnsi="Garamond" w:cs="Arial"/>
              </w:rPr>
              <w:t xml:space="preserve">)        </w:t>
            </w:r>
            <w:r>
              <w:rPr>
                <w:rFonts w:ascii="Garamond" w:hAnsi="Garamond" w:cs="Arial"/>
                <w:noProof/>
                <w:lang w:eastAsia="en-GB"/>
              </w:rPr>
              <w:drawing>
                <wp:inline distT="0" distB="0" distL="0" distR="0">
                  <wp:extent cx="476250" cy="230760"/>
                  <wp:effectExtent l="19050" t="0" r="0" b="0"/>
                  <wp:docPr id="3" name="Picture 2" descr="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1C4" w:rsidRDefault="007041C4" w:rsidP="006C196A">
            <w:pPr>
              <w:pStyle w:val="NoSpacing"/>
              <w:rPr>
                <w:rFonts w:ascii="Garamond" w:hAnsi="Garamond" w:cs="Arial"/>
              </w:rPr>
            </w:pPr>
          </w:p>
          <w:p w:rsidR="007041C4" w:rsidRPr="006C196A" w:rsidRDefault="007041C4" w:rsidP="007041C4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Radbrook catering c</w:t>
            </w:r>
            <w:r w:rsidRPr="006C196A">
              <w:rPr>
                <w:rFonts w:ascii="Garamond" w:hAnsi="Garamond" w:cs="Arial"/>
              </w:rPr>
              <w:t>ollege</w:t>
            </w:r>
            <w:r>
              <w:rPr>
                <w:rFonts w:ascii="Garamond" w:hAnsi="Garamond" w:cs="Arial"/>
              </w:rPr>
              <w:t xml:space="preserve">:       </w:t>
            </w:r>
            <w:r>
              <w:rPr>
                <w:rFonts w:ascii="Garamond" w:hAnsi="Garamond" w:cs="Arial"/>
              </w:rPr>
              <w:tab/>
            </w:r>
            <w:r>
              <w:rPr>
                <w:rFonts w:ascii="Garamond" w:hAnsi="Garamond" w:cs="Arial"/>
              </w:rPr>
              <w:tab/>
              <w:t xml:space="preserve">             </w:t>
            </w:r>
            <w:r w:rsidRPr="006C196A">
              <w:rPr>
                <w:rFonts w:ascii="Garamond" w:hAnsi="Garamond" w:cs="Arial"/>
              </w:rPr>
              <w:t xml:space="preserve">706-1 Basic Cookery </w:t>
            </w:r>
          </w:p>
          <w:p w:rsidR="007041C4" w:rsidRPr="006C196A" w:rsidRDefault="007041C4" w:rsidP="007041C4">
            <w:pPr>
              <w:pStyle w:val="NoSpacing"/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  <w:t>706-2 Advance Cookery</w:t>
            </w:r>
          </w:p>
          <w:p w:rsidR="007041C4" w:rsidRDefault="007041C4" w:rsidP="007041C4">
            <w:pPr>
              <w:pStyle w:val="NoSpacing"/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ab/>
              <w:t>Basic hygiene</w:t>
            </w:r>
            <w:r>
              <w:rPr>
                <w:rFonts w:ascii="Garamond" w:hAnsi="Garamond" w:cs="Arial"/>
              </w:rPr>
              <w:t xml:space="preserve"> and Advance hygiene</w:t>
            </w:r>
          </w:p>
          <w:p w:rsidR="007041C4" w:rsidRDefault="007041C4" w:rsidP="006C196A">
            <w:pPr>
              <w:pStyle w:val="NoSpacing"/>
              <w:rPr>
                <w:rFonts w:ascii="Garamond" w:hAnsi="Garamond" w:cs="Arial"/>
              </w:rPr>
            </w:pPr>
          </w:p>
          <w:p w:rsidR="006C196A" w:rsidRDefault="006C196A" w:rsidP="006C196A">
            <w:pPr>
              <w:pStyle w:val="NoSpacing"/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 xml:space="preserve">Wakeman </w:t>
            </w:r>
            <w:r w:rsidR="004B668E">
              <w:rPr>
                <w:rFonts w:ascii="Garamond" w:hAnsi="Garamond" w:cs="Arial"/>
              </w:rPr>
              <w:t xml:space="preserve">Secondary school:                              </w:t>
            </w:r>
            <w:r w:rsidR="007041C4">
              <w:rPr>
                <w:rFonts w:ascii="Garamond" w:hAnsi="Garamond" w:cs="Arial"/>
              </w:rPr>
              <w:t xml:space="preserve"> </w:t>
            </w:r>
            <w:r w:rsidR="004B668E">
              <w:rPr>
                <w:rFonts w:ascii="Garamond" w:hAnsi="Garamond" w:cs="Arial"/>
              </w:rPr>
              <w:t xml:space="preserve">   </w:t>
            </w:r>
            <w:r w:rsidR="00E76D82" w:rsidRPr="00E76D82">
              <w:rPr>
                <w:rFonts w:ascii="Garamond" w:hAnsi="Garamond" w:cs="Arial"/>
              </w:rPr>
              <w:t>GCSE (English, Maths, Arts and Science</w:t>
            </w:r>
            <w:r w:rsidRPr="006C196A">
              <w:rPr>
                <w:rFonts w:ascii="Garamond" w:hAnsi="Garamond" w:cs="Arial"/>
              </w:rPr>
              <w:t>)</w:t>
            </w:r>
          </w:p>
          <w:p w:rsidR="000B61F5" w:rsidRPr="006C196A" w:rsidRDefault="000B61F5" w:rsidP="006C196A">
            <w:pPr>
              <w:pStyle w:val="NoSpacing"/>
              <w:rPr>
                <w:rFonts w:ascii="Garamond" w:hAnsi="Garamond" w:cs="Arial"/>
              </w:rPr>
            </w:pPr>
          </w:p>
          <w:p w:rsidR="00DA7138" w:rsidRDefault="00DA7138" w:rsidP="006C196A">
            <w:pPr>
              <w:pStyle w:val="NoSpacing"/>
              <w:rPr>
                <w:rFonts w:ascii="Garamond" w:hAnsi="Garamond" w:cs="Arial"/>
              </w:rPr>
            </w:pPr>
          </w:p>
          <w:p w:rsidR="00DA7138" w:rsidRDefault="00DA7138" w:rsidP="006C196A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Westminster council:</w:t>
            </w:r>
            <w:r>
              <w:rPr>
                <w:rFonts w:ascii="Garamond" w:hAnsi="Garamond" w:cs="Arial"/>
              </w:rPr>
              <w:tab/>
            </w:r>
            <w:r>
              <w:rPr>
                <w:rFonts w:ascii="Garamond" w:hAnsi="Garamond" w:cs="Arial"/>
              </w:rPr>
              <w:tab/>
            </w:r>
            <w:r>
              <w:rPr>
                <w:rFonts w:ascii="Garamond" w:hAnsi="Garamond" w:cs="Arial"/>
              </w:rPr>
              <w:tab/>
            </w:r>
            <w:r>
              <w:rPr>
                <w:rFonts w:ascii="Garamond" w:hAnsi="Garamond" w:cs="Arial"/>
              </w:rPr>
              <w:tab/>
            </w:r>
            <w:r w:rsidRPr="006C196A">
              <w:rPr>
                <w:rFonts w:ascii="Garamond" w:hAnsi="Garamond" w:cs="Arial"/>
              </w:rPr>
              <w:t>10 year personal alcohol licence valid 2007 – 2017</w:t>
            </w:r>
          </w:p>
          <w:p w:rsidR="000B61F5" w:rsidRPr="00FE287C" w:rsidRDefault="000B61F5" w:rsidP="007041C4">
            <w:pPr>
              <w:pStyle w:val="NoSpacing"/>
              <w:rPr>
                <w:rFonts w:ascii="Garamond" w:hAnsi="Garamond" w:cs="Arial"/>
              </w:rPr>
            </w:pPr>
          </w:p>
        </w:tc>
      </w:tr>
      <w:tr w:rsidR="00FE287C" w:rsidRPr="00D45AB1" w:rsidTr="00B72773">
        <w:trPr>
          <w:cantSplit/>
        </w:trPr>
        <w:tc>
          <w:tcPr>
            <w:tcW w:w="9347" w:type="dxa"/>
            <w:gridSpan w:val="2"/>
          </w:tcPr>
          <w:p w:rsidR="00FE287C" w:rsidRPr="00D45AB1" w:rsidRDefault="00FE287C" w:rsidP="00B72773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 xml:space="preserve">REFERIES </w:t>
            </w:r>
          </w:p>
        </w:tc>
      </w:tr>
      <w:tr w:rsidR="00FE287C" w:rsidRPr="00FE287C" w:rsidTr="00B72773">
        <w:tc>
          <w:tcPr>
            <w:tcW w:w="455" w:type="dxa"/>
          </w:tcPr>
          <w:p w:rsidR="00FE287C" w:rsidRPr="00D45AB1" w:rsidRDefault="00FE287C" w:rsidP="00B72773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FE287C" w:rsidRPr="00FE287C" w:rsidRDefault="00FE287C" w:rsidP="00B72773">
            <w:pPr>
              <w:pStyle w:val="NoSpacing"/>
              <w:rPr>
                <w:rFonts w:ascii="Garamond" w:hAnsi="Garamond" w:cs="Arial"/>
              </w:rPr>
            </w:pPr>
          </w:p>
        </w:tc>
      </w:tr>
      <w:tr w:rsidR="006C196A" w:rsidRPr="00D45AB1" w:rsidTr="00B36DDA">
        <w:tc>
          <w:tcPr>
            <w:tcW w:w="455" w:type="dxa"/>
          </w:tcPr>
          <w:p w:rsidR="00FE287C" w:rsidRDefault="00FE287C">
            <w:pPr>
              <w:rPr>
                <w:sz w:val="20"/>
              </w:rPr>
            </w:pPr>
          </w:p>
          <w:p w:rsidR="00FE287C" w:rsidRPr="00D45AB1" w:rsidRDefault="00FE287C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1C441C" w:rsidRPr="006C196A" w:rsidRDefault="001C441C" w:rsidP="006C196A">
            <w:pPr>
              <w:pStyle w:val="NoSpacing"/>
              <w:rPr>
                <w:rFonts w:ascii="Garamond" w:hAnsi="Garamond" w:cs="Arial"/>
              </w:rPr>
            </w:pPr>
          </w:p>
        </w:tc>
      </w:tr>
      <w:tr w:rsidR="006C196A" w:rsidRPr="00D45AB1" w:rsidTr="00B36DDA">
        <w:trPr>
          <w:cantSplit/>
        </w:trPr>
        <w:tc>
          <w:tcPr>
            <w:tcW w:w="9347" w:type="dxa"/>
            <w:gridSpan w:val="2"/>
          </w:tcPr>
          <w:p w:rsidR="006C196A" w:rsidRPr="00D45AB1" w:rsidRDefault="006C196A">
            <w:pPr>
              <w:pStyle w:val="SectionTitle"/>
              <w:rPr>
                <w:b/>
                <w:bCs/>
              </w:rPr>
            </w:pPr>
            <w:r w:rsidRPr="00D45AB1">
              <w:rPr>
                <w:b/>
                <w:bCs/>
              </w:rPr>
              <w:lastRenderedPageBreak/>
              <w:t>Employment History</w:t>
            </w:r>
          </w:p>
        </w:tc>
      </w:tr>
      <w:tr w:rsidR="006C196A" w:rsidRPr="00D45AB1" w:rsidTr="00B36DDA">
        <w:tc>
          <w:tcPr>
            <w:tcW w:w="455" w:type="dxa"/>
          </w:tcPr>
          <w:p w:rsidR="006C196A" w:rsidRPr="00D45AB1" w:rsidRDefault="006C196A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6C196A" w:rsidRDefault="006C196A" w:rsidP="006A2F90">
            <w:pPr>
              <w:pStyle w:val="NoSpacing"/>
              <w:rPr>
                <w:rFonts w:ascii="Garamond" w:hAnsi="Garamond" w:cs="Arial"/>
              </w:rPr>
            </w:pPr>
          </w:p>
          <w:p w:rsidR="000230E9" w:rsidRDefault="008B760C" w:rsidP="006A2F90">
            <w:pPr>
              <w:pStyle w:val="NoSpacing"/>
            </w:pPr>
            <w:hyperlink r:id="rId12" w:history="1">
              <w:r w:rsidR="000230E9">
                <w:rPr>
                  <w:rStyle w:val="Hyperlink"/>
                  <w:rFonts w:ascii="Garamond" w:hAnsi="Garamond" w:cs="Arial"/>
                </w:rPr>
                <w:t>The Roadhouse bar</w:t>
              </w:r>
            </w:hyperlink>
            <w:r w:rsidR="00A67A42">
              <w:t xml:space="preserve">                                                                                                               2005 - 2009</w:t>
            </w:r>
          </w:p>
          <w:p w:rsidR="006C307D" w:rsidRPr="006C307D" w:rsidRDefault="006C307D" w:rsidP="006A2F90">
            <w:pPr>
              <w:pStyle w:val="NoSpacing"/>
              <w:rPr>
                <w:sz w:val="20"/>
                <w:szCs w:val="20"/>
              </w:rPr>
            </w:pPr>
            <w:r w:rsidRPr="006C307D">
              <w:rPr>
                <w:sz w:val="20"/>
                <w:szCs w:val="20"/>
              </w:rPr>
              <w:t>Bar manager</w:t>
            </w:r>
          </w:p>
          <w:p w:rsidR="006C196A" w:rsidRPr="006C196A" w:rsidRDefault="006C196A" w:rsidP="006A2F90">
            <w:pPr>
              <w:pStyle w:val="NoSpacing"/>
              <w:rPr>
                <w:rFonts w:ascii="Garamond" w:hAnsi="Garamond" w:cs="Arial"/>
              </w:rPr>
            </w:pPr>
          </w:p>
          <w:p w:rsidR="006C196A" w:rsidRDefault="00147AB7" w:rsidP="00147AB7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</w:t>
            </w:r>
            <w:r w:rsidR="000230E9">
              <w:rPr>
                <w:rFonts w:ascii="Garamond" w:hAnsi="Garamond" w:cs="Arial"/>
              </w:rPr>
              <w:t>A</w:t>
            </w:r>
            <w:r w:rsidR="006C196A" w:rsidRPr="006C196A">
              <w:rPr>
                <w:rFonts w:ascii="Garamond" w:hAnsi="Garamond" w:cs="Arial"/>
              </w:rPr>
              <w:t xml:space="preserve">s bar manager I was responsible for a </w:t>
            </w:r>
            <w:r w:rsidR="006C307D">
              <w:rPr>
                <w:rFonts w:ascii="Garamond" w:hAnsi="Garamond" w:cs="Arial"/>
              </w:rPr>
              <w:t xml:space="preserve">busy </w:t>
            </w:r>
            <w:r w:rsidR="006C196A" w:rsidRPr="006C196A">
              <w:rPr>
                <w:rFonts w:ascii="Garamond" w:hAnsi="Garamond" w:cs="Arial"/>
              </w:rPr>
              <w:t xml:space="preserve">bar </w:t>
            </w:r>
            <w:r w:rsidR="000230E9">
              <w:rPr>
                <w:rFonts w:ascii="Garamond" w:hAnsi="Garamond" w:cs="Arial"/>
              </w:rPr>
              <w:t>consisting of</w:t>
            </w:r>
            <w:r w:rsidR="006C196A" w:rsidRPr="006C196A">
              <w:rPr>
                <w:rFonts w:ascii="Garamond" w:hAnsi="Garamond" w:cs="Arial"/>
              </w:rPr>
              <w:t xml:space="preserve"> two departments</w:t>
            </w:r>
            <w:r w:rsidR="000230E9">
              <w:rPr>
                <w:rFonts w:ascii="Garamond" w:hAnsi="Garamond" w:cs="Arial"/>
              </w:rPr>
              <w:t>,</w:t>
            </w:r>
            <w:r w:rsidR="00B908DF">
              <w:rPr>
                <w:rFonts w:ascii="Garamond" w:hAnsi="Garamond" w:cs="Arial"/>
              </w:rPr>
              <w:t xml:space="preserve"> a </w:t>
            </w:r>
            <w:r w:rsidR="006C196A" w:rsidRPr="006C196A">
              <w:rPr>
                <w:rFonts w:ascii="Garamond" w:hAnsi="Garamond" w:cs="Arial"/>
              </w:rPr>
              <w:t>bar team of fourteen and bar support staff of six. After taking the position of bar manger, I increased the gross profit by 3</w:t>
            </w:r>
            <w:r w:rsidR="006C307D" w:rsidRPr="006C196A">
              <w:rPr>
                <w:rFonts w:ascii="Garamond" w:hAnsi="Garamond" w:cs="Arial"/>
              </w:rPr>
              <w:t xml:space="preserve">% </w:t>
            </w:r>
            <w:r w:rsidR="006C307D">
              <w:rPr>
                <w:rFonts w:ascii="Garamond" w:hAnsi="Garamond" w:cs="Arial"/>
              </w:rPr>
              <w:t>by</w:t>
            </w:r>
            <w:r w:rsidR="000230E9">
              <w:rPr>
                <w:rFonts w:ascii="Garamond" w:hAnsi="Garamond" w:cs="Arial"/>
              </w:rPr>
              <w:t xml:space="preserve"> s</w:t>
            </w:r>
            <w:r w:rsidR="006C196A" w:rsidRPr="006C196A">
              <w:rPr>
                <w:rFonts w:ascii="Garamond" w:hAnsi="Garamond" w:cs="Arial"/>
              </w:rPr>
              <w:t>et</w:t>
            </w:r>
            <w:r w:rsidR="000230E9">
              <w:rPr>
                <w:rFonts w:ascii="Garamond" w:hAnsi="Garamond" w:cs="Arial"/>
              </w:rPr>
              <w:t xml:space="preserve">ting </w:t>
            </w:r>
            <w:r w:rsidR="006C196A" w:rsidRPr="006C196A">
              <w:rPr>
                <w:rFonts w:ascii="Garamond" w:hAnsi="Garamond" w:cs="Arial"/>
              </w:rPr>
              <w:t xml:space="preserve">up training </w:t>
            </w:r>
            <w:r w:rsidR="006C307D">
              <w:rPr>
                <w:rFonts w:ascii="Garamond" w:hAnsi="Garamond" w:cs="Arial"/>
              </w:rPr>
              <w:t xml:space="preserve">and work </w:t>
            </w:r>
            <w:r w:rsidR="006C196A" w:rsidRPr="006C196A">
              <w:rPr>
                <w:rFonts w:ascii="Garamond" w:hAnsi="Garamond" w:cs="Arial"/>
              </w:rPr>
              <w:t xml:space="preserve">standards for </w:t>
            </w:r>
            <w:r w:rsidR="006C307D" w:rsidRPr="006C307D">
              <w:rPr>
                <w:rFonts w:ascii="Garamond" w:hAnsi="Garamond" w:cs="Arial"/>
                <w:i/>
              </w:rPr>
              <w:t>all</w:t>
            </w:r>
            <w:r w:rsidR="006C307D" w:rsidRPr="006C196A">
              <w:rPr>
                <w:rFonts w:ascii="Garamond" w:hAnsi="Garamond" w:cs="Arial"/>
              </w:rPr>
              <w:t xml:space="preserve"> </w:t>
            </w:r>
            <w:r w:rsidR="006C307D">
              <w:rPr>
                <w:rFonts w:ascii="Garamond" w:hAnsi="Garamond" w:cs="Arial"/>
              </w:rPr>
              <w:t>bar</w:t>
            </w:r>
            <w:r w:rsidR="006C196A" w:rsidRPr="006C196A">
              <w:rPr>
                <w:rFonts w:ascii="Garamond" w:hAnsi="Garamond" w:cs="Arial"/>
              </w:rPr>
              <w:t xml:space="preserve"> members, </w:t>
            </w:r>
            <w:r w:rsidR="000230E9">
              <w:rPr>
                <w:rFonts w:ascii="Garamond" w:hAnsi="Garamond" w:cs="Arial"/>
              </w:rPr>
              <w:t xml:space="preserve">designing a new </w:t>
            </w:r>
            <w:r w:rsidR="006C307D">
              <w:rPr>
                <w:rFonts w:ascii="Garamond" w:hAnsi="Garamond" w:cs="Arial"/>
              </w:rPr>
              <w:t>cocktail menu</w:t>
            </w:r>
            <w:r w:rsidR="000230E9">
              <w:rPr>
                <w:rFonts w:ascii="Garamond" w:hAnsi="Garamond" w:cs="Arial"/>
              </w:rPr>
              <w:t xml:space="preserve">, better </w:t>
            </w:r>
            <w:r w:rsidR="006C307D">
              <w:rPr>
                <w:rFonts w:ascii="Garamond" w:hAnsi="Garamond" w:cs="Arial"/>
              </w:rPr>
              <w:t xml:space="preserve">stock </w:t>
            </w:r>
            <w:r w:rsidR="000230E9">
              <w:rPr>
                <w:rFonts w:ascii="Garamond" w:hAnsi="Garamond" w:cs="Arial"/>
              </w:rPr>
              <w:t xml:space="preserve">control, raising cleanliness, </w:t>
            </w:r>
            <w:r w:rsidR="00F4520F">
              <w:rPr>
                <w:rFonts w:ascii="Garamond" w:hAnsi="Garamond" w:cs="Arial"/>
              </w:rPr>
              <w:t>address maintenance issues</w:t>
            </w:r>
            <w:r w:rsidR="007C07D3">
              <w:rPr>
                <w:rFonts w:ascii="Garamond" w:hAnsi="Garamond" w:cs="Arial"/>
              </w:rPr>
              <w:t xml:space="preserve"> </w:t>
            </w:r>
            <w:r w:rsidR="00F4520F">
              <w:rPr>
                <w:rFonts w:ascii="Garamond" w:hAnsi="Garamond" w:cs="Arial"/>
              </w:rPr>
              <w:t>and computerising</w:t>
            </w:r>
            <w:r w:rsidR="006C196A" w:rsidRPr="006C196A">
              <w:rPr>
                <w:rFonts w:ascii="Garamond" w:hAnsi="Garamond" w:cs="Arial"/>
              </w:rPr>
              <w:t xml:space="preserve"> all paperwork in to digi</w:t>
            </w:r>
            <w:r w:rsidR="00F4520F">
              <w:rPr>
                <w:rFonts w:ascii="Garamond" w:hAnsi="Garamond" w:cs="Arial"/>
              </w:rPr>
              <w:t>tal forms then networking</w:t>
            </w:r>
            <w:r w:rsidR="006C307D">
              <w:rPr>
                <w:rFonts w:ascii="Garamond" w:hAnsi="Garamond" w:cs="Arial"/>
              </w:rPr>
              <w:t xml:space="preserve"> them</w:t>
            </w:r>
            <w:r w:rsidR="00F4520F">
              <w:rPr>
                <w:rFonts w:ascii="Garamond" w:hAnsi="Garamond" w:cs="Arial"/>
              </w:rPr>
              <w:t xml:space="preserve"> </w:t>
            </w:r>
            <w:r w:rsidR="005C5FED">
              <w:rPr>
                <w:rFonts w:ascii="Garamond" w:hAnsi="Garamond" w:cs="Arial"/>
              </w:rPr>
              <w:t>.</w:t>
            </w:r>
            <w:r w:rsidR="000230E9" w:rsidRPr="006C196A">
              <w:rPr>
                <w:rFonts w:ascii="Garamond" w:hAnsi="Garamond" w:cs="Arial"/>
              </w:rPr>
              <w:t xml:space="preserve"> </w:t>
            </w:r>
          </w:p>
          <w:p w:rsidR="005C5FED" w:rsidRDefault="005C5FED" w:rsidP="006A2F90">
            <w:pPr>
              <w:pStyle w:val="NoSpacing"/>
              <w:rPr>
                <w:rFonts w:ascii="Garamond" w:hAnsi="Garamond" w:cs="Arial"/>
              </w:rPr>
            </w:pPr>
          </w:p>
          <w:p w:rsidR="005C5FED" w:rsidRPr="00736454" w:rsidRDefault="005C5FED" w:rsidP="006A2F90">
            <w:pPr>
              <w:pStyle w:val="NoSpacing"/>
              <w:rPr>
                <w:rFonts w:ascii="Garamond" w:hAnsi="Garamond" w:cs="Arial"/>
              </w:rPr>
            </w:pPr>
            <w:r w:rsidRPr="00736454">
              <w:rPr>
                <w:rFonts w:ascii="Garamond" w:hAnsi="Garamond" w:cs="Arial"/>
              </w:rPr>
              <w:t>Duties:</w:t>
            </w:r>
          </w:p>
          <w:p w:rsidR="006C196A" w:rsidRPr="00FC6D7E" w:rsidRDefault="006C196A" w:rsidP="00BC5539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  <w:sz w:val="20"/>
                <w:szCs w:val="20"/>
              </w:rPr>
            </w:pPr>
            <w:r w:rsidRPr="00FC6D7E">
              <w:rPr>
                <w:rFonts w:ascii="Garamond" w:hAnsi="Garamond" w:cs="Arial"/>
                <w:sz w:val="20"/>
                <w:szCs w:val="20"/>
              </w:rPr>
              <w:t>Looking after on</w:t>
            </w:r>
            <w:r w:rsidR="006C307D" w:rsidRPr="00FC6D7E">
              <w:rPr>
                <w:rFonts w:ascii="Garamond" w:hAnsi="Garamond" w:cs="Arial"/>
                <w:sz w:val="20"/>
                <w:szCs w:val="20"/>
              </w:rPr>
              <w:t>-</w:t>
            </w:r>
            <w:r w:rsidRPr="00FC6D7E">
              <w:rPr>
                <w:rFonts w:ascii="Garamond" w:hAnsi="Garamond" w:cs="Arial"/>
                <w:sz w:val="20"/>
                <w:szCs w:val="20"/>
              </w:rPr>
              <w:t>line material</w:t>
            </w:r>
            <w:r w:rsidR="00BC5539" w:rsidRPr="00FC6D7E">
              <w:rPr>
                <w:rFonts w:ascii="Garamond" w:hAnsi="Garamond" w:cs="Arial"/>
                <w:sz w:val="20"/>
                <w:szCs w:val="20"/>
              </w:rPr>
              <w:t xml:space="preserve"> (</w:t>
            </w:r>
            <w:r w:rsidR="006C307D" w:rsidRPr="00FC6D7E">
              <w:rPr>
                <w:rFonts w:ascii="Garamond" w:hAnsi="Garamond" w:cs="Arial"/>
                <w:sz w:val="20"/>
                <w:szCs w:val="20"/>
              </w:rPr>
              <w:t>Documents / Photo and video / Calendar / Web site blog</w:t>
            </w:r>
            <w:r w:rsidR="00BC5539" w:rsidRPr="00FC6D7E">
              <w:rPr>
                <w:rFonts w:ascii="Garamond" w:hAnsi="Garamond" w:cs="Arial"/>
                <w:sz w:val="20"/>
                <w:szCs w:val="20"/>
              </w:rPr>
              <w:t>)</w:t>
            </w:r>
          </w:p>
          <w:p w:rsidR="006C196A" w:rsidRPr="00FC6D7E" w:rsidRDefault="006C196A" w:rsidP="006A2F90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  <w:sz w:val="20"/>
                <w:szCs w:val="20"/>
              </w:rPr>
            </w:pPr>
            <w:r w:rsidRPr="00FC6D7E">
              <w:rPr>
                <w:rFonts w:ascii="Garamond" w:hAnsi="Garamond" w:cs="Arial"/>
                <w:sz w:val="20"/>
                <w:szCs w:val="20"/>
              </w:rPr>
              <w:t xml:space="preserve">Hiring </w:t>
            </w:r>
            <w:r w:rsidR="00256A97" w:rsidRPr="00FC6D7E">
              <w:rPr>
                <w:rFonts w:ascii="Garamond" w:hAnsi="Garamond" w:cs="Arial"/>
                <w:sz w:val="20"/>
                <w:szCs w:val="20"/>
              </w:rPr>
              <w:t xml:space="preserve">/ guiding / </w:t>
            </w:r>
            <w:r w:rsidRPr="00FC6D7E">
              <w:rPr>
                <w:rFonts w:ascii="Garamond" w:hAnsi="Garamond" w:cs="Arial"/>
                <w:sz w:val="20"/>
                <w:szCs w:val="20"/>
              </w:rPr>
              <w:t xml:space="preserve">training </w:t>
            </w:r>
            <w:r w:rsidR="00256A97" w:rsidRPr="00FC6D7E">
              <w:rPr>
                <w:rFonts w:ascii="Garamond" w:hAnsi="Garamond" w:cs="Arial"/>
                <w:sz w:val="20"/>
                <w:szCs w:val="20"/>
              </w:rPr>
              <w:t>of team</w:t>
            </w:r>
            <w:r w:rsidRPr="00FC6D7E">
              <w:rPr>
                <w:rFonts w:ascii="Garamond" w:hAnsi="Garamond" w:cs="Arial"/>
                <w:sz w:val="20"/>
                <w:szCs w:val="20"/>
              </w:rPr>
              <w:t xml:space="preserve"> members</w:t>
            </w:r>
          </w:p>
          <w:p w:rsidR="00F00E32" w:rsidRPr="00FC6D7E" w:rsidRDefault="006C196A" w:rsidP="00F00E32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  <w:sz w:val="20"/>
                <w:szCs w:val="20"/>
              </w:rPr>
            </w:pPr>
            <w:r w:rsidRPr="00FC6D7E">
              <w:rPr>
                <w:rFonts w:ascii="Garamond" w:hAnsi="Garamond" w:cs="Arial"/>
                <w:sz w:val="20"/>
                <w:szCs w:val="20"/>
              </w:rPr>
              <w:t xml:space="preserve">Holding </w:t>
            </w:r>
            <w:r w:rsidR="000230E9" w:rsidRPr="00FC6D7E">
              <w:rPr>
                <w:rFonts w:ascii="Garamond" w:hAnsi="Garamond" w:cs="Arial"/>
                <w:sz w:val="20"/>
                <w:szCs w:val="20"/>
              </w:rPr>
              <w:t xml:space="preserve">daily and </w:t>
            </w:r>
            <w:r w:rsidRPr="00FC6D7E">
              <w:rPr>
                <w:rFonts w:ascii="Garamond" w:hAnsi="Garamond" w:cs="Arial"/>
                <w:sz w:val="20"/>
                <w:szCs w:val="20"/>
              </w:rPr>
              <w:t xml:space="preserve">monthly meetings </w:t>
            </w:r>
          </w:p>
          <w:p w:rsidR="00F00E32" w:rsidRPr="00FC6D7E" w:rsidRDefault="00F00E32" w:rsidP="00F00E32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  <w:sz w:val="20"/>
                <w:szCs w:val="20"/>
              </w:rPr>
            </w:pPr>
            <w:r w:rsidRPr="00FC6D7E">
              <w:rPr>
                <w:rFonts w:ascii="Garamond" w:hAnsi="Garamond" w:cs="Arial"/>
                <w:sz w:val="20"/>
                <w:szCs w:val="20"/>
              </w:rPr>
              <w:t>Complaint handling and meeting customer exceptions</w:t>
            </w:r>
          </w:p>
          <w:p w:rsidR="00F00E32" w:rsidRPr="00FC6D7E" w:rsidRDefault="00F00E32" w:rsidP="00F00E32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  <w:sz w:val="20"/>
                <w:szCs w:val="20"/>
              </w:rPr>
            </w:pPr>
            <w:r w:rsidRPr="00FC6D7E">
              <w:rPr>
                <w:rFonts w:ascii="Garamond" w:hAnsi="Garamond" w:cs="Arial"/>
                <w:sz w:val="20"/>
                <w:szCs w:val="20"/>
              </w:rPr>
              <w:t>Fulfilling my personal licence duties of awareness.</w:t>
            </w:r>
          </w:p>
          <w:p w:rsidR="00F00E32" w:rsidRPr="00F00E32" w:rsidRDefault="00F00E32" w:rsidP="00F00E32">
            <w:pPr>
              <w:pStyle w:val="NoSpacing"/>
              <w:ind w:left="720"/>
              <w:rPr>
                <w:rFonts w:ascii="Garamond" w:hAnsi="Garamond" w:cs="Arial"/>
              </w:rPr>
            </w:pPr>
          </w:p>
          <w:p w:rsidR="00256A97" w:rsidRPr="00736454" w:rsidRDefault="00256A97" w:rsidP="00256A97">
            <w:pPr>
              <w:pStyle w:val="NoSpacing"/>
              <w:rPr>
                <w:rFonts w:ascii="Garamond" w:hAnsi="Garamond"/>
                <w:bCs/>
              </w:rPr>
            </w:pPr>
            <w:r w:rsidRPr="00736454">
              <w:rPr>
                <w:rFonts w:ascii="Garamond" w:hAnsi="Garamond"/>
                <w:bCs/>
              </w:rPr>
              <w:t>Experiences:</w:t>
            </w:r>
          </w:p>
          <w:p w:rsidR="00F00E32" w:rsidRDefault="00B908DF" w:rsidP="006A2F90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</w:t>
            </w:r>
            <w:r>
              <w:rPr>
                <w:rFonts w:ascii="Garamond" w:hAnsi="Garamond" w:cs="Arial"/>
              </w:rPr>
              <w:softHyphen/>
            </w:r>
          </w:p>
          <w:p w:rsidR="007E6F87" w:rsidRDefault="007E6F87" w:rsidP="006A2F90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I </w:t>
            </w:r>
            <w:r w:rsidR="00B54F2E">
              <w:rPr>
                <w:rFonts w:ascii="Garamond" w:hAnsi="Garamond" w:cs="Arial"/>
              </w:rPr>
              <w:t>feel I made some real improvements</w:t>
            </w:r>
            <w:r>
              <w:rPr>
                <w:rFonts w:ascii="Garamond" w:hAnsi="Garamond" w:cs="Arial"/>
              </w:rPr>
              <w:t xml:space="preserve"> overall </w:t>
            </w:r>
            <w:r w:rsidR="00FC6D7E">
              <w:rPr>
                <w:rFonts w:ascii="Garamond" w:hAnsi="Garamond" w:cs="Arial"/>
              </w:rPr>
              <w:t>by</w:t>
            </w:r>
            <w:r>
              <w:rPr>
                <w:rFonts w:ascii="Garamond" w:hAnsi="Garamond" w:cs="Arial"/>
              </w:rPr>
              <w:t xml:space="preserve"> setting higher standards, improving the appearance, creating better work practices through training and improved day to day running .</w:t>
            </w:r>
          </w:p>
          <w:p w:rsidR="00FC6D7E" w:rsidRDefault="00FC6D7E" w:rsidP="006A2F90">
            <w:pPr>
              <w:pStyle w:val="NoSpacing"/>
              <w:rPr>
                <w:rFonts w:ascii="Garamond" w:hAnsi="Garamond" w:cs="Arial"/>
              </w:rPr>
            </w:pPr>
          </w:p>
          <w:p w:rsidR="006C196A" w:rsidRPr="006C196A" w:rsidRDefault="00736454" w:rsidP="006A2F90">
            <w:pPr>
              <w:pStyle w:val="NoSpacing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                                                   </w:t>
            </w:r>
          </w:p>
          <w:p w:rsidR="00A67A42" w:rsidRDefault="008B760C" w:rsidP="00A67A42">
            <w:pPr>
              <w:pStyle w:val="NoSpacing"/>
            </w:pPr>
            <w:hyperlink r:id="rId13" w:history="1">
              <w:r w:rsidR="00A67A42">
                <w:rPr>
                  <w:rStyle w:val="Hyperlink"/>
                  <w:rFonts w:ascii="Garamond" w:hAnsi="Garamond" w:cs="Arial"/>
                </w:rPr>
                <w:t>T.G.I. Fridays bar</w:t>
              </w:r>
            </w:hyperlink>
            <w:r w:rsidR="00A67A42">
              <w:t xml:space="preserve">                                                                                                               1999 - 2005</w:t>
            </w:r>
          </w:p>
          <w:p w:rsidR="00A67A42" w:rsidRPr="006C307D" w:rsidRDefault="00A67A42" w:rsidP="00A67A4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Bartender / </w:t>
            </w:r>
            <w:r w:rsidRPr="006C307D">
              <w:rPr>
                <w:sz w:val="20"/>
                <w:szCs w:val="20"/>
              </w:rPr>
              <w:t>Bar manager</w:t>
            </w:r>
          </w:p>
          <w:p w:rsidR="006C196A" w:rsidRPr="006C196A" w:rsidRDefault="006C196A" w:rsidP="006A2F90">
            <w:pPr>
              <w:pStyle w:val="NoSpacing"/>
              <w:rPr>
                <w:rFonts w:ascii="Garamond" w:hAnsi="Garamond" w:cs="Arial"/>
              </w:rPr>
            </w:pPr>
          </w:p>
          <w:p w:rsidR="006C196A" w:rsidRDefault="006C196A" w:rsidP="006A2F90">
            <w:pPr>
              <w:pStyle w:val="NoSpacing"/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 xml:space="preserve">I bartended for three years before being promoted to the position of bar manager. As bar manager I was responsible for a bar generating £45k a-week, with two departments, a bar team of eight and bar support staff of four.  After taking the position of bar manger we as a bar team and bar won the in-store best bar competition two years in a row out of 50 other UK bars in the group, </w:t>
            </w:r>
            <w:r w:rsidR="005C5FED">
              <w:rPr>
                <w:rFonts w:ascii="Garamond" w:hAnsi="Garamond" w:cs="Arial"/>
              </w:rPr>
              <w:t>which had never been won before or since.</w:t>
            </w:r>
          </w:p>
          <w:p w:rsidR="005C5FED" w:rsidRDefault="005C5FED" w:rsidP="006A2F90">
            <w:pPr>
              <w:pStyle w:val="NoSpacing"/>
              <w:rPr>
                <w:rFonts w:ascii="Garamond" w:hAnsi="Garamond" w:cs="Arial"/>
              </w:rPr>
            </w:pPr>
          </w:p>
          <w:p w:rsidR="005C5FED" w:rsidRPr="00736454" w:rsidRDefault="005C5FED" w:rsidP="006A2F90">
            <w:pPr>
              <w:pStyle w:val="NoSpacing"/>
              <w:rPr>
                <w:rFonts w:ascii="Garamond" w:hAnsi="Garamond" w:cs="Arial"/>
              </w:rPr>
            </w:pPr>
            <w:r w:rsidRPr="00736454">
              <w:rPr>
                <w:rFonts w:ascii="Garamond" w:hAnsi="Garamond" w:cs="Arial"/>
              </w:rPr>
              <w:t>Duties:</w:t>
            </w:r>
          </w:p>
          <w:p w:rsidR="00256A97" w:rsidRPr="00256A97" w:rsidRDefault="00256A97" w:rsidP="00256A97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</w:rPr>
            </w:pPr>
            <w:r w:rsidRPr="00256A97">
              <w:rPr>
                <w:rFonts w:ascii="Garamond" w:hAnsi="Garamond" w:cs="Arial"/>
              </w:rPr>
              <w:t>Stock control / Maintenance (ordering / duty allocation)</w:t>
            </w:r>
          </w:p>
          <w:p w:rsidR="00256A97" w:rsidRPr="006C196A" w:rsidRDefault="00256A97" w:rsidP="00256A97">
            <w:pPr>
              <w:pStyle w:val="NoSpacing"/>
              <w:numPr>
                <w:ilvl w:val="0"/>
                <w:numId w:val="23"/>
              </w:numPr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 xml:space="preserve">Hiring </w:t>
            </w:r>
            <w:r>
              <w:rPr>
                <w:rFonts w:ascii="Garamond" w:hAnsi="Garamond" w:cs="Arial"/>
              </w:rPr>
              <w:t xml:space="preserve">/ guiding / </w:t>
            </w:r>
            <w:r w:rsidRPr="006C196A">
              <w:rPr>
                <w:rFonts w:ascii="Garamond" w:hAnsi="Garamond" w:cs="Arial"/>
              </w:rPr>
              <w:t xml:space="preserve">training </w:t>
            </w:r>
            <w:r>
              <w:rPr>
                <w:rFonts w:ascii="Garamond" w:hAnsi="Garamond" w:cs="Arial"/>
              </w:rPr>
              <w:t xml:space="preserve">of </w:t>
            </w:r>
            <w:r w:rsidRPr="006C196A">
              <w:rPr>
                <w:rFonts w:ascii="Garamond" w:hAnsi="Garamond" w:cs="Arial"/>
              </w:rPr>
              <w:t>new</w:t>
            </w:r>
            <w:r>
              <w:rPr>
                <w:rFonts w:ascii="Garamond" w:hAnsi="Garamond" w:cs="Arial"/>
              </w:rPr>
              <w:t xml:space="preserve"> team</w:t>
            </w:r>
            <w:r w:rsidRPr="006C196A">
              <w:rPr>
                <w:rFonts w:ascii="Garamond" w:hAnsi="Garamond" w:cs="Arial"/>
              </w:rPr>
              <w:t xml:space="preserve"> members</w:t>
            </w:r>
          </w:p>
          <w:p w:rsidR="006C196A" w:rsidRPr="006C196A" w:rsidRDefault="006C196A" w:rsidP="006A2F90">
            <w:pPr>
              <w:pStyle w:val="NoSpacing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>Holding monthly staff meetings</w:t>
            </w:r>
          </w:p>
          <w:p w:rsidR="006C196A" w:rsidRPr="006C196A" w:rsidRDefault="006C196A" w:rsidP="006A2F90">
            <w:pPr>
              <w:pStyle w:val="NoSpacing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 xml:space="preserve">Leading day to day shifts: Complaint handling / customer satisfaction </w:t>
            </w:r>
          </w:p>
          <w:p w:rsidR="006C196A" w:rsidRDefault="006C196A" w:rsidP="006A2F90">
            <w:pPr>
              <w:pStyle w:val="NoSpacing"/>
              <w:numPr>
                <w:ilvl w:val="0"/>
                <w:numId w:val="24"/>
              </w:numPr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>Set</w:t>
            </w:r>
            <w:r w:rsidR="005C5FED">
              <w:rPr>
                <w:rFonts w:ascii="Garamond" w:hAnsi="Garamond" w:cs="Arial"/>
              </w:rPr>
              <w:t>ting standards and work systems</w:t>
            </w:r>
          </w:p>
          <w:p w:rsidR="005C5FED" w:rsidRDefault="005C5FED" w:rsidP="005C5FED">
            <w:pPr>
              <w:pStyle w:val="NoSpacing"/>
              <w:ind w:left="720"/>
              <w:rPr>
                <w:rFonts w:ascii="Garamond" w:hAnsi="Garamond" w:cs="Arial"/>
              </w:rPr>
            </w:pPr>
          </w:p>
          <w:p w:rsidR="005C5FED" w:rsidRPr="00736454" w:rsidRDefault="005C5FED" w:rsidP="005C5FED">
            <w:pPr>
              <w:pStyle w:val="NoSpacing"/>
              <w:rPr>
                <w:rFonts w:ascii="Garamond" w:hAnsi="Garamond"/>
                <w:bCs/>
              </w:rPr>
            </w:pPr>
            <w:r w:rsidRPr="00736454">
              <w:rPr>
                <w:rFonts w:ascii="Garamond" w:hAnsi="Garamond"/>
                <w:bCs/>
              </w:rPr>
              <w:t>Experiences:</w:t>
            </w:r>
          </w:p>
          <w:p w:rsidR="006C196A" w:rsidRDefault="006C196A" w:rsidP="005C5FED">
            <w:pPr>
              <w:pStyle w:val="NoSpacing"/>
              <w:rPr>
                <w:rFonts w:ascii="Garamond" w:hAnsi="Garamond" w:cs="Arial"/>
              </w:rPr>
            </w:pPr>
            <w:r w:rsidRPr="006C196A">
              <w:rPr>
                <w:rFonts w:ascii="Garamond" w:hAnsi="Garamond" w:cs="Arial"/>
              </w:rPr>
              <w:t>In my first 3</w:t>
            </w:r>
            <w:r w:rsidR="00B346ED">
              <w:rPr>
                <w:rFonts w:ascii="Garamond" w:hAnsi="Garamond" w:cs="Arial"/>
              </w:rPr>
              <w:t xml:space="preserve"> </w:t>
            </w:r>
            <w:r w:rsidRPr="006C196A">
              <w:rPr>
                <w:rFonts w:ascii="Garamond" w:hAnsi="Garamond" w:cs="Arial"/>
              </w:rPr>
              <w:t>years as a bartender I competed in their yearly best bartender competition</w:t>
            </w:r>
            <w:r w:rsidR="005C5FED">
              <w:rPr>
                <w:rFonts w:ascii="Garamond" w:hAnsi="Garamond" w:cs="Arial"/>
              </w:rPr>
              <w:t xml:space="preserve">. </w:t>
            </w:r>
            <w:r w:rsidRPr="006C196A">
              <w:rPr>
                <w:rFonts w:ascii="Garamond" w:hAnsi="Garamond" w:cs="Arial"/>
              </w:rPr>
              <w:t xml:space="preserve">In my first year as bar manger I was responsible training my bar team in the yearly best bar </w:t>
            </w:r>
            <w:r w:rsidR="005C5FED">
              <w:rPr>
                <w:rFonts w:ascii="Garamond" w:hAnsi="Garamond" w:cs="Arial"/>
              </w:rPr>
              <w:t>c</w:t>
            </w:r>
            <w:r w:rsidRPr="006C196A">
              <w:rPr>
                <w:rFonts w:ascii="Garamond" w:hAnsi="Garamond" w:cs="Arial"/>
              </w:rPr>
              <w:t>ompetition</w:t>
            </w:r>
            <w:r w:rsidR="005C5FED">
              <w:rPr>
                <w:rFonts w:ascii="Garamond" w:hAnsi="Garamond" w:cs="Arial"/>
              </w:rPr>
              <w:t xml:space="preserve"> and i</w:t>
            </w:r>
            <w:r w:rsidRPr="006C196A">
              <w:rPr>
                <w:rFonts w:ascii="Garamond" w:hAnsi="Garamond" w:cs="Arial"/>
              </w:rPr>
              <w:t xml:space="preserve">n my final year as bar manager I was responsible for running the competition for the whole of the </w:t>
            </w:r>
            <w:r w:rsidR="00C33389" w:rsidRPr="006C196A">
              <w:rPr>
                <w:rFonts w:ascii="Garamond" w:hAnsi="Garamond" w:cs="Arial"/>
              </w:rPr>
              <w:t xml:space="preserve">UK. </w:t>
            </w:r>
            <w:r w:rsidRPr="006C196A">
              <w:rPr>
                <w:rFonts w:ascii="Garamond" w:hAnsi="Garamond" w:cs="Arial"/>
              </w:rPr>
              <w:t>Travelling to all 50 UK stores for judging, Wri</w:t>
            </w:r>
            <w:r w:rsidR="005C5FED">
              <w:rPr>
                <w:rFonts w:ascii="Garamond" w:hAnsi="Garamond" w:cs="Arial"/>
              </w:rPr>
              <w:t>ting / marking all test papers and o</w:t>
            </w:r>
            <w:r w:rsidRPr="006C196A">
              <w:rPr>
                <w:rFonts w:ascii="Garamond" w:hAnsi="Garamond" w:cs="Arial"/>
              </w:rPr>
              <w:t>rganizing four show events in the UK / plus the finals in London</w:t>
            </w:r>
            <w:r w:rsidR="001C441C">
              <w:rPr>
                <w:rFonts w:ascii="Garamond" w:hAnsi="Garamond" w:cs="Arial"/>
              </w:rPr>
              <w:t>.</w:t>
            </w:r>
          </w:p>
          <w:p w:rsidR="005C5FED" w:rsidRPr="00B36DDA" w:rsidRDefault="005C5FED" w:rsidP="005C5FED">
            <w:pPr>
              <w:pStyle w:val="NoSpacing"/>
              <w:rPr>
                <w:rFonts w:ascii="Garamond" w:hAnsi="Garamond" w:cs="Arial"/>
              </w:rPr>
            </w:pPr>
          </w:p>
        </w:tc>
      </w:tr>
      <w:tr w:rsidR="006C196A" w:rsidRPr="00D45AB1" w:rsidTr="00B36DDA">
        <w:trPr>
          <w:cantSplit/>
        </w:trPr>
        <w:tc>
          <w:tcPr>
            <w:tcW w:w="9347" w:type="dxa"/>
            <w:gridSpan w:val="2"/>
          </w:tcPr>
          <w:p w:rsidR="006C196A" w:rsidRPr="00D45AB1" w:rsidRDefault="00A67A42" w:rsidP="00D45AB1">
            <w:pPr>
              <w:pStyle w:val="SectionTitle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</w:tr>
      <w:tr w:rsidR="006C196A" w:rsidRPr="00D45AB1" w:rsidTr="00B36DDA">
        <w:tc>
          <w:tcPr>
            <w:tcW w:w="455" w:type="dxa"/>
          </w:tcPr>
          <w:p w:rsidR="006C196A" w:rsidRPr="00B36DDA" w:rsidRDefault="006C196A">
            <w:pPr>
              <w:rPr>
                <w:sz w:val="20"/>
              </w:rPr>
            </w:pPr>
          </w:p>
        </w:tc>
        <w:tc>
          <w:tcPr>
            <w:tcW w:w="8892" w:type="dxa"/>
          </w:tcPr>
          <w:p w:rsidR="006C196A" w:rsidRPr="00B36DDA" w:rsidRDefault="00B36DDA" w:rsidP="001C441C">
            <w:pPr>
              <w:pStyle w:val="Objective"/>
              <w:spacing w:before="120" w:after="120"/>
              <w:rPr>
                <w:szCs w:val="22"/>
              </w:rPr>
            </w:pPr>
            <w:r w:rsidRPr="00B36DDA">
              <w:rPr>
                <w:rFonts w:cs="Arial"/>
              </w:rPr>
              <w:t>I enjoy all things computer orientated and keeping in touch with the latest IT news. I also have a large interest in different for</w:t>
            </w:r>
            <w:r w:rsidR="001C441C">
              <w:rPr>
                <w:rFonts w:cs="Arial"/>
              </w:rPr>
              <w:t>ms of media such as photography,</w:t>
            </w:r>
            <w:r w:rsidRPr="00B36DDA">
              <w:rPr>
                <w:rFonts w:cs="Arial"/>
              </w:rPr>
              <w:t xml:space="preserve"> video</w:t>
            </w:r>
            <w:r w:rsidR="001C441C">
              <w:rPr>
                <w:rFonts w:cs="Arial"/>
              </w:rPr>
              <w:t xml:space="preserve"> and </w:t>
            </w:r>
            <w:r w:rsidRPr="00B36DDA">
              <w:rPr>
                <w:rFonts w:cs="Arial"/>
              </w:rPr>
              <w:t xml:space="preserve">music. In my spare time I like to keep fit with </w:t>
            </w:r>
            <w:r w:rsidRPr="001C441C">
              <w:rPr>
                <w:rFonts w:cs="Arial"/>
                <w:i/>
              </w:rPr>
              <w:t>regular</w:t>
            </w:r>
            <w:r w:rsidRPr="00B36DDA">
              <w:rPr>
                <w:rFonts w:cs="Arial"/>
              </w:rPr>
              <w:t xml:space="preserve"> visits to the gym</w:t>
            </w:r>
            <w:r w:rsidR="001C441C">
              <w:rPr>
                <w:rFonts w:cs="Arial"/>
              </w:rPr>
              <w:t>.</w:t>
            </w:r>
          </w:p>
        </w:tc>
      </w:tr>
    </w:tbl>
    <w:p w:rsidR="005A64AE" w:rsidRPr="00D45AB1" w:rsidRDefault="005A64AE" w:rsidP="00DB1B4B"/>
    <w:sectPr w:rsidR="005A64AE" w:rsidRPr="00D45AB1" w:rsidSect="00456622">
      <w:pgSz w:w="11907" w:h="16839"/>
      <w:pgMar w:top="1440" w:right="1627" w:bottom="1440" w:left="1642" w:header="720" w:footer="720" w:gutter="0"/>
      <w:cols w:space="720"/>
      <w:docGrid w:linePitch="23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405" w:rsidRDefault="00684405" w:rsidP="00C33389">
      <w:r>
        <w:separator/>
      </w:r>
    </w:p>
  </w:endnote>
  <w:endnote w:type="continuationSeparator" w:id="0">
    <w:p w:rsidR="00684405" w:rsidRDefault="00684405" w:rsidP="00C3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405" w:rsidRDefault="00684405" w:rsidP="00C33389">
      <w:r>
        <w:separator/>
      </w:r>
    </w:p>
  </w:footnote>
  <w:footnote w:type="continuationSeparator" w:id="0">
    <w:p w:rsidR="00684405" w:rsidRDefault="00684405" w:rsidP="00C333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21F72803"/>
    <w:multiLevelType w:val="hybridMultilevel"/>
    <w:tmpl w:val="6BB0A270"/>
    <w:lvl w:ilvl="0" w:tplc="FFFFFFFF">
      <w:start w:val="1"/>
      <w:numFmt w:val="bulle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5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405F2DAB"/>
    <w:multiLevelType w:val="hybridMultilevel"/>
    <w:tmpl w:val="5A668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514AF"/>
    <w:multiLevelType w:val="hybridMultilevel"/>
    <w:tmpl w:val="6BB0A270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9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>
    <w:nsid w:val="5AD84C88"/>
    <w:multiLevelType w:val="hybridMultilevel"/>
    <w:tmpl w:val="03703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6A9D559F"/>
    <w:multiLevelType w:val="hybridMultilevel"/>
    <w:tmpl w:val="EE74772E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  <w:num w:numId="14">
    <w:abstractNumId w:val="9"/>
  </w:num>
  <w:num w:numId="15">
    <w:abstractNumId w:val="5"/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12"/>
  </w:num>
  <w:num w:numId="21">
    <w:abstractNumId w:val="8"/>
  </w:num>
  <w:num w:numId="22">
    <w:abstractNumId w:val="4"/>
  </w:num>
  <w:num w:numId="23">
    <w:abstractNumId w:val="10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71"/>
  <w:drawingGridVerticalSpacing w:val="23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</w:compat>
  <w:docVars>
    <w:docVar w:name="iResumeStyle" w:val="2"/>
    <w:docVar w:name="Resume Post Wizard Balloon" w:val="1"/>
  </w:docVars>
  <w:rsids>
    <w:rsidRoot w:val="003C1C27"/>
    <w:rsid w:val="000230E9"/>
    <w:rsid w:val="0005174B"/>
    <w:rsid w:val="000A2A7A"/>
    <w:rsid w:val="000B0E88"/>
    <w:rsid w:val="000B61F5"/>
    <w:rsid w:val="000C7941"/>
    <w:rsid w:val="000E4B17"/>
    <w:rsid w:val="00121343"/>
    <w:rsid w:val="00147AB7"/>
    <w:rsid w:val="00164EE2"/>
    <w:rsid w:val="001B1026"/>
    <w:rsid w:val="001B786B"/>
    <w:rsid w:val="001C441C"/>
    <w:rsid w:val="001F1A09"/>
    <w:rsid w:val="001F33EA"/>
    <w:rsid w:val="00242E12"/>
    <w:rsid w:val="00256A97"/>
    <w:rsid w:val="0029351A"/>
    <w:rsid w:val="002C095D"/>
    <w:rsid w:val="002C2592"/>
    <w:rsid w:val="002F0513"/>
    <w:rsid w:val="002F5793"/>
    <w:rsid w:val="00361181"/>
    <w:rsid w:val="003B25BD"/>
    <w:rsid w:val="003B3E96"/>
    <w:rsid w:val="003C1C27"/>
    <w:rsid w:val="00424E30"/>
    <w:rsid w:val="0045238F"/>
    <w:rsid w:val="00456622"/>
    <w:rsid w:val="00470697"/>
    <w:rsid w:val="00482FD9"/>
    <w:rsid w:val="0049500A"/>
    <w:rsid w:val="004B668E"/>
    <w:rsid w:val="004E142C"/>
    <w:rsid w:val="00554350"/>
    <w:rsid w:val="00584E0F"/>
    <w:rsid w:val="00593900"/>
    <w:rsid w:val="005A20B0"/>
    <w:rsid w:val="005A51A9"/>
    <w:rsid w:val="005A64AE"/>
    <w:rsid w:val="005C5FED"/>
    <w:rsid w:val="00600CA0"/>
    <w:rsid w:val="00615913"/>
    <w:rsid w:val="006278DD"/>
    <w:rsid w:val="00684405"/>
    <w:rsid w:val="006C196A"/>
    <w:rsid w:val="006C307D"/>
    <w:rsid w:val="007041C4"/>
    <w:rsid w:val="00736454"/>
    <w:rsid w:val="007451D0"/>
    <w:rsid w:val="00751BCC"/>
    <w:rsid w:val="00770942"/>
    <w:rsid w:val="007971E2"/>
    <w:rsid w:val="007C07D3"/>
    <w:rsid w:val="007E6F87"/>
    <w:rsid w:val="007F183A"/>
    <w:rsid w:val="007F6F82"/>
    <w:rsid w:val="00813311"/>
    <w:rsid w:val="0088558F"/>
    <w:rsid w:val="00886CFE"/>
    <w:rsid w:val="00891CDA"/>
    <w:rsid w:val="008A6955"/>
    <w:rsid w:val="008B760C"/>
    <w:rsid w:val="008E4CAD"/>
    <w:rsid w:val="00915193"/>
    <w:rsid w:val="00916DB7"/>
    <w:rsid w:val="00947DF3"/>
    <w:rsid w:val="009556C2"/>
    <w:rsid w:val="009703FC"/>
    <w:rsid w:val="00987B0E"/>
    <w:rsid w:val="009F51ED"/>
    <w:rsid w:val="00A415D1"/>
    <w:rsid w:val="00A67A42"/>
    <w:rsid w:val="00A7371D"/>
    <w:rsid w:val="00AB5B43"/>
    <w:rsid w:val="00B06CBC"/>
    <w:rsid w:val="00B15AC3"/>
    <w:rsid w:val="00B346ED"/>
    <w:rsid w:val="00B36DDA"/>
    <w:rsid w:val="00B54F2E"/>
    <w:rsid w:val="00B736D5"/>
    <w:rsid w:val="00B908DF"/>
    <w:rsid w:val="00B93277"/>
    <w:rsid w:val="00B93C59"/>
    <w:rsid w:val="00BC5539"/>
    <w:rsid w:val="00BF1E2A"/>
    <w:rsid w:val="00C31DD8"/>
    <w:rsid w:val="00C331C5"/>
    <w:rsid w:val="00C33389"/>
    <w:rsid w:val="00C404DD"/>
    <w:rsid w:val="00C5410B"/>
    <w:rsid w:val="00C76489"/>
    <w:rsid w:val="00C77FD5"/>
    <w:rsid w:val="00D068A6"/>
    <w:rsid w:val="00D45AB1"/>
    <w:rsid w:val="00D91FE7"/>
    <w:rsid w:val="00DA7138"/>
    <w:rsid w:val="00DB1B4B"/>
    <w:rsid w:val="00DC371A"/>
    <w:rsid w:val="00DE02E5"/>
    <w:rsid w:val="00DE48C5"/>
    <w:rsid w:val="00E65024"/>
    <w:rsid w:val="00E76D82"/>
    <w:rsid w:val="00E90750"/>
    <w:rsid w:val="00E97E2D"/>
    <w:rsid w:val="00EF4819"/>
    <w:rsid w:val="00F00E32"/>
    <w:rsid w:val="00F078C5"/>
    <w:rsid w:val="00F145DD"/>
    <w:rsid w:val="00F26583"/>
    <w:rsid w:val="00F4520F"/>
    <w:rsid w:val="00FA741A"/>
    <w:rsid w:val="00FC4454"/>
    <w:rsid w:val="00FC5FB5"/>
    <w:rsid w:val="00FC6D7E"/>
    <w:rsid w:val="00FE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622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45662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45662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45662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45662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45662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45662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45662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456622"/>
    <w:pPr>
      <w:spacing w:after="220" w:line="240" w:lineRule="atLeast"/>
    </w:pPr>
  </w:style>
  <w:style w:type="paragraph" w:customStyle="1" w:styleId="HeaderBase">
    <w:name w:val="Header Base"/>
    <w:basedOn w:val="Normal"/>
    <w:rsid w:val="0045662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45662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45662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45662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45662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456622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456622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45662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456622"/>
    <w:pPr>
      <w:keepNext/>
    </w:pPr>
  </w:style>
  <w:style w:type="paragraph" w:customStyle="1" w:styleId="CityState">
    <w:name w:val="City/State"/>
    <w:basedOn w:val="BodyText"/>
    <w:next w:val="BodyText"/>
    <w:rsid w:val="00456622"/>
    <w:pPr>
      <w:keepNext/>
    </w:pPr>
  </w:style>
  <w:style w:type="paragraph" w:customStyle="1" w:styleId="Institution">
    <w:name w:val="Institution"/>
    <w:basedOn w:val="Normal"/>
    <w:next w:val="Achievement"/>
    <w:rsid w:val="0045662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45662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456622"/>
  </w:style>
  <w:style w:type="paragraph" w:styleId="Footer">
    <w:name w:val="footer"/>
    <w:basedOn w:val="HeaderBase"/>
    <w:rsid w:val="0045662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45662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45662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45662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456622"/>
    <w:rPr>
      <w:sz w:val="24"/>
    </w:rPr>
  </w:style>
  <w:style w:type="character" w:styleId="Emphasis">
    <w:name w:val="Emphasis"/>
    <w:qFormat/>
    <w:rsid w:val="0045662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456622"/>
    <w:pPr>
      <w:ind w:left="720"/>
    </w:pPr>
  </w:style>
  <w:style w:type="character" w:customStyle="1" w:styleId="Job">
    <w:name w:val="Job"/>
    <w:basedOn w:val="DefaultParagraphFont"/>
    <w:rsid w:val="00456622"/>
  </w:style>
  <w:style w:type="paragraph" w:customStyle="1" w:styleId="PersonalData">
    <w:name w:val="Personal Data"/>
    <w:basedOn w:val="BodyText"/>
    <w:rsid w:val="0045662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456622"/>
    <w:pPr>
      <w:spacing w:before="60"/>
    </w:pPr>
  </w:style>
  <w:style w:type="paragraph" w:customStyle="1" w:styleId="NoTitle">
    <w:name w:val="No Title"/>
    <w:basedOn w:val="SectionTitle"/>
    <w:rsid w:val="00456622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456622"/>
    <w:pPr>
      <w:spacing w:before="220"/>
      <w:ind w:left="245" w:hanging="245"/>
    </w:pPr>
  </w:style>
  <w:style w:type="character" w:styleId="Hyperlink">
    <w:name w:val="Hyperlink"/>
    <w:basedOn w:val="DefaultParagraphFont"/>
    <w:rsid w:val="00456622"/>
    <w:rPr>
      <w:color w:val="0000FF"/>
      <w:u w:val="single"/>
    </w:rPr>
  </w:style>
  <w:style w:type="paragraph" w:styleId="NoSpacing">
    <w:name w:val="No Spacing"/>
    <w:uiPriority w:val="1"/>
    <w:qFormat/>
    <w:rsid w:val="001B1026"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90750"/>
  </w:style>
  <w:style w:type="character" w:styleId="FollowedHyperlink">
    <w:name w:val="FollowedHyperlink"/>
    <w:basedOn w:val="DefaultParagraphFont"/>
    <w:rsid w:val="00947DF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C33389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rsid w:val="00C3338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C33389"/>
    <w:rPr>
      <w:rFonts w:ascii="Garamond" w:hAnsi="Garamond"/>
      <w:lang w:eastAsia="en-US"/>
    </w:rPr>
  </w:style>
  <w:style w:type="character" w:styleId="FootnoteReference">
    <w:name w:val="footnote reference"/>
    <w:basedOn w:val="DefaultParagraphFont"/>
    <w:rsid w:val="00C33389"/>
    <w:rPr>
      <w:vertAlign w:val="superscript"/>
    </w:rPr>
  </w:style>
  <w:style w:type="character" w:styleId="CommentReference">
    <w:name w:val="annotation reference"/>
    <w:basedOn w:val="DefaultParagraphFont"/>
    <w:rsid w:val="00C333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338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33389"/>
    <w:rPr>
      <w:rFonts w:ascii="Garamond" w:hAnsi="Garamond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3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3389"/>
    <w:rPr>
      <w:b/>
      <w:bCs/>
    </w:rPr>
  </w:style>
  <w:style w:type="paragraph" w:styleId="BalloonText">
    <w:name w:val="Balloon Text"/>
    <w:basedOn w:val="Normal"/>
    <w:link w:val="BalloonTextChar"/>
    <w:rsid w:val="00C33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338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1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riculumvitae@webedesign.co.uk" TargetMode="External"/><Relationship Id="rId13" Type="http://schemas.openxmlformats.org/officeDocument/2006/relationships/hyperlink" Target="http://www.tgifridays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Ed\Desktop\www.roadhouse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webedesign.co.uk/%20%20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02381-96AD-41F4-A91F-222C6166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424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Ed Fellows</dc:creator>
  <cp:lastModifiedBy>Windows User</cp:lastModifiedBy>
  <cp:revision>30</cp:revision>
  <cp:lastPrinted>2005-10-16T14:05:00Z</cp:lastPrinted>
  <dcterms:created xsi:type="dcterms:W3CDTF">2010-03-01T13:47:00Z</dcterms:created>
  <dcterms:modified xsi:type="dcterms:W3CDTF">2010-03-15T17:35:00Z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